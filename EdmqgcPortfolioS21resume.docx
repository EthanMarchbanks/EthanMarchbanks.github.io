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0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995"/>
      </w:tblGrid>
      <w:tr w:rsidR="00692703" w:rsidRPr="00CF1A49" w14:paraId="1133053C" w14:textId="77777777" w:rsidTr="001F49EC">
        <w:trPr>
          <w:trHeight w:hRule="exact" w:val="1800"/>
        </w:trPr>
        <w:tc>
          <w:tcPr>
            <w:tcW w:w="8995" w:type="dxa"/>
            <w:tcMar>
              <w:top w:w="0" w:type="dxa"/>
              <w:bottom w:w="0" w:type="dxa"/>
            </w:tcMar>
          </w:tcPr>
          <w:p w14:paraId="53995593" w14:textId="716AA8E3" w:rsidR="00692703" w:rsidRPr="00CF1A49" w:rsidRDefault="00A8743B" w:rsidP="00913946">
            <w:pPr>
              <w:pStyle w:val="Title"/>
            </w:pPr>
            <w:r>
              <w:t>Ethan</w:t>
            </w:r>
            <w:r w:rsidR="008415B4">
              <w:rPr>
                <w:rStyle w:val="IntenseEmphasis"/>
              </w:rPr>
              <w:t>Marchbanks</w:t>
            </w:r>
          </w:p>
          <w:p w14:paraId="3C74CC0F" w14:textId="0BCD0D0F" w:rsidR="00692703" w:rsidRPr="00CF1A49" w:rsidRDefault="00A8743B" w:rsidP="00913946">
            <w:pPr>
              <w:pStyle w:val="ContactInfo"/>
              <w:contextualSpacing w:val="0"/>
            </w:pPr>
            <w:r>
              <w:t>3511 State Route EE</w:t>
            </w:r>
            <w:r w:rsidR="008415B4">
              <w:t xml:space="preserve">, </w:t>
            </w:r>
            <w:r>
              <w:t>Kennett</w:t>
            </w:r>
            <w:r w:rsidR="008415B4">
              <w:t>, MO 6</w:t>
            </w:r>
            <w:r>
              <w:t>3857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02B777F5F5F4FE9A49709A6EDF5AB2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8415B4">
              <w:t>573-</w:t>
            </w:r>
            <w:r>
              <w:t>559</w:t>
            </w:r>
            <w:r w:rsidR="008415B4">
              <w:t>-</w:t>
            </w:r>
            <w:r>
              <w:t>6962</w:t>
            </w:r>
          </w:p>
          <w:p w14:paraId="67C52540" w14:textId="3BD3DABD" w:rsidR="00692703" w:rsidRPr="00CF1A49" w:rsidRDefault="00A8743B" w:rsidP="00913946">
            <w:pPr>
              <w:pStyle w:val="ContactInfoEmphasis"/>
              <w:contextualSpacing w:val="0"/>
            </w:pPr>
            <w:r>
              <w:t>edmqgc</w:t>
            </w:r>
            <w:r w:rsidR="008415B4">
              <w:t>@mail.missouri.edu</w:t>
            </w:r>
          </w:p>
        </w:tc>
      </w:tr>
      <w:tr w:rsidR="009571D8" w:rsidRPr="00CF1A49" w14:paraId="10DC0AA8" w14:textId="77777777" w:rsidTr="001F49EC">
        <w:tc>
          <w:tcPr>
            <w:tcW w:w="8995" w:type="dxa"/>
            <w:tcMar>
              <w:top w:w="432" w:type="dxa"/>
            </w:tcMar>
          </w:tcPr>
          <w:p w14:paraId="6D5C815F" w14:textId="473FEF52" w:rsidR="001755A8" w:rsidRPr="00CF1A49" w:rsidRDefault="0072011A" w:rsidP="00913946">
            <w:pPr>
              <w:contextualSpacing w:val="0"/>
            </w:pPr>
            <w:r>
              <w:t xml:space="preserve">Seeking an internship </w:t>
            </w:r>
            <w:r w:rsidR="00DC366F">
              <w:t>that will allow me to build upon my programming knowledge through unique analytical challenges</w:t>
            </w:r>
            <w: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C06894E95BF044DF85FFB702DA022AF5"/>
        </w:placeholder>
        <w:temporary/>
        <w:showingPlcHdr/>
        <w15:appearance w15:val="hidden"/>
      </w:sdtPr>
      <w:sdtEndPr/>
      <w:sdtContent>
        <w:p w14:paraId="7BAB8BF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80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65"/>
      </w:tblGrid>
      <w:tr w:rsidR="001D0BF1" w:rsidRPr="00CF1A49" w14:paraId="06470177" w14:textId="77777777" w:rsidTr="00F21632">
        <w:trPr>
          <w:trHeight w:val="997"/>
        </w:trPr>
        <w:tc>
          <w:tcPr>
            <w:tcW w:w="8974" w:type="dxa"/>
          </w:tcPr>
          <w:p w14:paraId="7F24B3FA" w14:textId="4FF0A1BA" w:rsidR="001D0BF1" w:rsidRPr="00CF1A49" w:rsidRDefault="002A18DE" w:rsidP="001D0BF1">
            <w:pPr>
              <w:pStyle w:val="Heading3"/>
              <w:contextualSpacing w:val="0"/>
              <w:outlineLvl w:val="2"/>
            </w:pPr>
            <w:r>
              <w:t>Expected</w:t>
            </w:r>
            <w:r w:rsidR="00DC366F">
              <w:t xml:space="preserve"> Graduation:</w:t>
            </w:r>
            <w:r>
              <w:t xml:space="preserve"> may</w:t>
            </w:r>
            <w:r w:rsidR="001D0BF1" w:rsidRPr="00CF1A49">
              <w:t xml:space="preserve"> </w:t>
            </w:r>
            <w:r>
              <w:t>202</w:t>
            </w:r>
            <w:r w:rsidR="004D691E">
              <w:t>4</w:t>
            </w:r>
          </w:p>
          <w:p w14:paraId="3E1981C5" w14:textId="328A4180" w:rsidR="001D0BF1" w:rsidRPr="00CF1A49" w:rsidRDefault="002A18DE" w:rsidP="001D0BF1">
            <w:pPr>
              <w:pStyle w:val="Heading2"/>
              <w:contextualSpacing w:val="0"/>
              <w:outlineLvl w:val="1"/>
            </w:pPr>
            <w:r>
              <w:t xml:space="preserve">B.s. </w:t>
            </w:r>
            <w:r w:rsidR="00A8743B">
              <w:t>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missouri-columbia</w:t>
            </w:r>
          </w:p>
          <w:p w14:paraId="73943775" w14:textId="0030002D" w:rsidR="002A18DE" w:rsidRDefault="002A18DE" w:rsidP="007538DC">
            <w:pPr>
              <w:contextualSpacing w:val="0"/>
            </w:pPr>
            <w:r>
              <w:t>Cumulative GPA: 3.</w:t>
            </w:r>
            <w:r w:rsidR="001F49EC">
              <w:t>769</w:t>
            </w:r>
          </w:p>
          <w:p w14:paraId="374EFC40" w14:textId="2B490767" w:rsidR="00860256" w:rsidRDefault="00860256" w:rsidP="007538DC">
            <w:pPr>
              <w:contextualSpacing w:val="0"/>
            </w:pPr>
            <w:r>
              <w:t>Member of the Honors College</w:t>
            </w:r>
            <w:r w:rsidR="005443C9">
              <w:t>.</w:t>
            </w:r>
          </w:p>
          <w:p w14:paraId="71B572D6" w14:textId="77777777" w:rsidR="00A8743B" w:rsidRDefault="00A8743B" w:rsidP="007538DC">
            <w:pPr>
              <w:contextualSpacing w:val="0"/>
            </w:pPr>
          </w:p>
          <w:p w14:paraId="6C2FF13F" w14:textId="77777777" w:rsidR="00F21632" w:rsidRPr="00CF1A49" w:rsidRDefault="00F21632" w:rsidP="007538DC">
            <w:pPr>
              <w:contextualSpacing w:val="0"/>
            </w:pPr>
            <w:r>
              <w:t>Relevant coursework:</w:t>
            </w:r>
          </w:p>
        </w:tc>
      </w:tr>
      <w:tr w:rsidR="00F61DF9" w:rsidRPr="00CF1A49" w14:paraId="322D58CD" w14:textId="77777777" w:rsidTr="00F21632">
        <w:trPr>
          <w:trHeight w:val="15"/>
        </w:trPr>
        <w:tc>
          <w:tcPr>
            <w:tcW w:w="8974" w:type="dxa"/>
            <w:tcMar>
              <w:top w:w="216" w:type="dxa"/>
            </w:tcMar>
          </w:tcPr>
          <w:tbl>
            <w:tblPr>
              <w:tblStyle w:val="TableGrid"/>
              <w:tblW w:w="92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9214"/>
            </w:tblGrid>
            <w:tr w:rsidR="00E7404E" w:rsidRPr="006E1507" w14:paraId="416CBE9A" w14:textId="77777777" w:rsidTr="00E7404E">
              <w:trPr>
                <w:trHeight w:val="1113"/>
              </w:trPr>
              <w:tc>
                <w:tcPr>
                  <w:tcW w:w="9214" w:type="dxa"/>
                </w:tcPr>
                <w:p w14:paraId="6D0FE435" w14:textId="41390A30" w:rsidR="00E7404E" w:rsidRPr="006E1507" w:rsidRDefault="00E7404E" w:rsidP="00F21632">
                  <w:pPr>
                    <w:pStyle w:val="ListBullet"/>
                    <w:contextualSpacing w:val="0"/>
                  </w:pPr>
                  <w:r>
                    <w:t xml:space="preserve">Computer Science 1050: </w:t>
                  </w:r>
                  <w:r w:rsidR="001F49EC">
                    <w:t>Algorithm Design/Programming 1</w:t>
                  </w:r>
                </w:p>
                <w:p w14:paraId="73238751" w14:textId="29268543" w:rsidR="00E7404E" w:rsidRDefault="00E7404E" w:rsidP="00F21632">
                  <w:pPr>
                    <w:pStyle w:val="ListBullet"/>
                    <w:contextualSpacing w:val="0"/>
                  </w:pPr>
                  <w:r>
                    <w:t>Computer Science 2050:</w:t>
                  </w:r>
                  <w:r w:rsidR="001F49EC">
                    <w:t xml:space="preserve"> Algorithm Design/Programming 2</w:t>
                  </w:r>
                </w:p>
                <w:p w14:paraId="01714354" w14:textId="3EA8FF4B" w:rsidR="001F49EC" w:rsidRPr="006E1507" w:rsidRDefault="00E7404E" w:rsidP="00DC366F">
                  <w:pPr>
                    <w:pStyle w:val="ListBullet"/>
                    <w:contextualSpacing w:val="0"/>
                  </w:pPr>
                  <w:r>
                    <w:t>Econ 1014H:</w:t>
                  </w:r>
                  <w:r w:rsidR="001F49EC">
                    <w:t xml:space="preserve"> Principles of Microeconomics</w:t>
                  </w:r>
                </w:p>
              </w:tc>
            </w:tr>
          </w:tbl>
          <w:p w14:paraId="03D8E09B" w14:textId="77777777" w:rsidR="00F61DF9" w:rsidRDefault="00F61DF9" w:rsidP="00F61DF9"/>
        </w:tc>
      </w:tr>
    </w:tbl>
    <w:p w14:paraId="10B476AF" w14:textId="0CFBE046" w:rsidR="00486277" w:rsidRPr="00CF1A49" w:rsidRDefault="00DC366F" w:rsidP="00486277">
      <w:pPr>
        <w:pStyle w:val="Heading1"/>
      </w:pPr>
      <w:r>
        <w:t>computing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36C549C" w14:textId="77777777" w:rsidTr="00343932">
        <w:tc>
          <w:tcPr>
            <w:tcW w:w="4680" w:type="dxa"/>
          </w:tcPr>
          <w:p w14:paraId="2351D656" w14:textId="043368C8" w:rsidR="001F4E6D" w:rsidRDefault="00A8743B" w:rsidP="00A8743B">
            <w:pPr>
              <w:pStyle w:val="ListBullet"/>
              <w:contextualSpacing w:val="0"/>
            </w:pPr>
            <w:r>
              <w:t>C</w:t>
            </w:r>
          </w:p>
          <w:p w14:paraId="15985A1E" w14:textId="54DAAA30" w:rsidR="002A18DE" w:rsidRPr="006E1507" w:rsidRDefault="00DC366F" w:rsidP="006E1507">
            <w:pPr>
              <w:pStyle w:val="ListBullet"/>
              <w:contextualSpacing w:val="0"/>
            </w:pPr>
            <w:r>
              <w:t>Microsoft Office</w:t>
            </w:r>
          </w:p>
        </w:tc>
        <w:tc>
          <w:tcPr>
            <w:tcW w:w="4680" w:type="dxa"/>
            <w:tcMar>
              <w:left w:w="360" w:type="dxa"/>
            </w:tcMar>
          </w:tcPr>
          <w:p w14:paraId="257531CC" w14:textId="636F233D" w:rsidR="001E3120" w:rsidRDefault="001E3120" w:rsidP="00A8743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1C04137D" w14:textId="77777777" w:rsidR="00343932" w:rsidRPr="006E1507" w:rsidRDefault="00343932" w:rsidP="0034393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DBE18CA" w14:textId="0132E639" w:rsidR="00037E42" w:rsidRPr="006E1507" w:rsidRDefault="00037E42" w:rsidP="006E1507"/>
    <w:sectPr w:rsidR="00037E42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9FAC7" w14:textId="77777777" w:rsidR="009D2D11" w:rsidRDefault="009D2D11" w:rsidP="0068194B">
      <w:r>
        <w:separator/>
      </w:r>
    </w:p>
    <w:p w14:paraId="2C267D62" w14:textId="77777777" w:rsidR="009D2D11" w:rsidRDefault="009D2D11"/>
    <w:p w14:paraId="5BA4F151" w14:textId="77777777" w:rsidR="009D2D11" w:rsidRDefault="009D2D11"/>
  </w:endnote>
  <w:endnote w:type="continuationSeparator" w:id="0">
    <w:p w14:paraId="3283203D" w14:textId="77777777" w:rsidR="009D2D11" w:rsidRDefault="009D2D11" w:rsidP="0068194B">
      <w:r>
        <w:continuationSeparator/>
      </w:r>
    </w:p>
    <w:p w14:paraId="6B788CC3" w14:textId="77777777" w:rsidR="009D2D11" w:rsidRDefault="009D2D11"/>
    <w:p w14:paraId="0ABD156C" w14:textId="77777777" w:rsidR="009D2D11" w:rsidRDefault="009D2D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6B753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47B42" w14:textId="77777777" w:rsidR="009D2D11" w:rsidRDefault="009D2D11" w:rsidP="0068194B">
      <w:r>
        <w:separator/>
      </w:r>
    </w:p>
    <w:p w14:paraId="37B961E0" w14:textId="77777777" w:rsidR="009D2D11" w:rsidRDefault="009D2D11"/>
    <w:p w14:paraId="5DECB27A" w14:textId="77777777" w:rsidR="009D2D11" w:rsidRDefault="009D2D11"/>
  </w:footnote>
  <w:footnote w:type="continuationSeparator" w:id="0">
    <w:p w14:paraId="648CE614" w14:textId="77777777" w:rsidR="009D2D11" w:rsidRDefault="009D2D11" w:rsidP="0068194B">
      <w:r>
        <w:continuationSeparator/>
      </w:r>
    </w:p>
    <w:p w14:paraId="0C636875" w14:textId="77777777" w:rsidR="009D2D11" w:rsidRDefault="009D2D11"/>
    <w:p w14:paraId="5CAB0627" w14:textId="77777777" w:rsidR="009D2D11" w:rsidRDefault="009D2D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692E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92AA2A" wp14:editId="0996BD7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D4F82E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B4"/>
    <w:rsid w:val="000001EF"/>
    <w:rsid w:val="00007322"/>
    <w:rsid w:val="00007728"/>
    <w:rsid w:val="00024584"/>
    <w:rsid w:val="00024730"/>
    <w:rsid w:val="00037E42"/>
    <w:rsid w:val="00055E95"/>
    <w:rsid w:val="0007021F"/>
    <w:rsid w:val="000B095C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9EC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75F1"/>
    <w:rsid w:val="00292B80"/>
    <w:rsid w:val="00294998"/>
    <w:rsid w:val="00297F18"/>
    <w:rsid w:val="002A18DE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3932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06DE5"/>
    <w:rsid w:val="00416B25"/>
    <w:rsid w:val="00420592"/>
    <w:rsid w:val="00421399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9AC"/>
    <w:rsid w:val="004B6AD0"/>
    <w:rsid w:val="004C2D5D"/>
    <w:rsid w:val="004C33E1"/>
    <w:rsid w:val="004D691E"/>
    <w:rsid w:val="004E01EB"/>
    <w:rsid w:val="004E2794"/>
    <w:rsid w:val="00510392"/>
    <w:rsid w:val="00513E2A"/>
    <w:rsid w:val="005443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94DB1"/>
    <w:rsid w:val="006A1962"/>
    <w:rsid w:val="006B5D48"/>
    <w:rsid w:val="006B7D7B"/>
    <w:rsid w:val="006C1A5E"/>
    <w:rsid w:val="006E1507"/>
    <w:rsid w:val="00712D8B"/>
    <w:rsid w:val="0072011A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415B4"/>
    <w:rsid w:val="00855B59"/>
    <w:rsid w:val="00860256"/>
    <w:rsid w:val="00860461"/>
    <w:rsid w:val="0086487C"/>
    <w:rsid w:val="008652B1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77A"/>
    <w:rsid w:val="0097790C"/>
    <w:rsid w:val="0098506E"/>
    <w:rsid w:val="009A44CE"/>
    <w:rsid w:val="009C4DFC"/>
    <w:rsid w:val="009D2D11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743B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6DF0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1AA0"/>
    <w:rsid w:val="00BE423E"/>
    <w:rsid w:val="00BF61AC"/>
    <w:rsid w:val="00C15E6F"/>
    <w:rsid w:val="00C47FA6"/>
    <w:rsid w:val="00C57FC6"/>
    <w:rsid w:val="00C66A7D"/>
    <w:rsid w:val="00C779DA"/>
    <w:rsid w:val="00C814F7"/>
    <w:rsid w:val="00C82078"/>
    <w:rsid w:val="00CA4B4D"/>
    <w:rsid w:val="00CB35C3"/>
    <w:rsid w:val="00CD015A"/>
    <w:rsid w:val="00CD323D"/>
    <w:rsid w:val="00CE4030"/>
    <w:rsid w:val="00CE64B3"/>
    <w:rsid w:val="00CF1A49"/>
    <w:rsid w:val="00D0630C"/>
    <w:rsid w:val="00D243A9"/>
    <w:rsid w:val="00D305E5"/>
    <w:rsid w:val="00D37CD3"/>
    <w:rsid w:val="00D56CD1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366F"/>
    <w:rsid w:val="00DC600B"/>
    <w:rsid w:val="00DE0FAA"/>
    <w:rsid w:val="00DE136D"/>
    <w:rsid w:val="00DE6534"/>
    <w:rsid w:val="00DF4D6C"/>
    <w:rsid w:val="00E01923"/>
    <w:rsid w:val="00E14498"/>
    <w:rsid w:val="00E15DB4"/>
    <w:rsid w:val="00E16E27"/>
    <w:rsid w:val="00E2397A"/>
    <w:rsid w:val="00E254DB"/>
    <w:rsid w:val="00E300FC"/>
    <w:rsid w:val="00E362DB"/>
    <w:rsid w:val="00E5632B"/>
    <w:rsid w:val="00E70240"/>
    <w:rsid w:val="00E71E6B"/>
    <w:rsid w:val="00E7404E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1632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4A7D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6794C"/>
  <w15:chartTrackingRefBased/>
  <w15:docId w15:val="{DBB70284-BDB2-4A7A-8204-4E6B73B6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37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se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02B777F5F5F4FE9A49709A6EDF5A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6C00D-0C45-4E1A-AA13-E7883ACEB27A}"/>
      </w:docPartPr>
      <w:docPartBody>
        <w:p w:rsidR="00D80CB5" w:rsidRDefault="00D90838">
          <w:pPr>
            <w:pStyle w:val="902B777F5F5F4FE9A49709A6EDF5AB2F"/>
          </w:pPr>
          <w:r w:rsidRPr="00CF1A49">
            <w:t>·</w:t>
          </w:r>
        </w:p>
      </w:docPartBody>
    </w:docPart>
    <w:docPart>
      <w:docPartPr>
        <w:name w:val="C06894E95BF044DF85FFB702DA022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083B4-3D7D-461D-9631-8FB9402BB24B}"/>
      </w:docPartPr>
      <w:docPartBody>
        <w:p w:rsidR="00D80CB5" w:rsidRDefault="00D90838">
          <w:pPr>
            <w:pStyle w:val="C06894E95BF044DF85FFB702DA022AF5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F5"/>
    <w:rsid w:val="000E3E68"/>
    <w:rsid w:val="00192AC0"/>
    <w:rsid w:val="006A67A9"/>
    <w:rsid w:val="007D741F"/>
    <w:rsid w:val="008E25F5"/>
    <w:rsid w:val="00D80CB5"/>
    <w:rsid w:val="00D90838"/>
    <w:rsid w:val="00EB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F06DD7C0F74EDE826E9B617DC835F1">
    <w:name w:val="A6F06DD7C0F74EDE826E9B617DC835F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95EED2830EE478E9C7B4988EF5FA912">
    <w:name w:val="495EED2830EE478E9C7B4988EF5FA912"/>
  </w:style>
  <w:style w:type="paragraph" w:customStyle="1" w:styleId="F1AB9708752A44FDBB676EF7E5D4DE69">
    <w:name w:val="F1AB9708752A44FDBB676EF7E5D4DE69"/>
  </w:style>
  <w:style w:type="paragraph" w:customStyle="1" w:styleId="902B777F5F5F4FE9A49709A6EDF5AB2F">
    <w:name w:val="902B777F5F5F4FE9A49709A6EDF5AB2F"/>
  </w:style>
  <w:style w:type="paragraph" w:customStyle="1" w:styleId="0F61747AE9814B7F93C2175E959C56F4">
    <w:name w:val="0F61747AE9814B7F93C2175E959C56F4"/>
  </w:style>
  <w:style w:type="paragraph" w:customStyle="1" w:styleId="331055AB74AB4E9D93956C5154CAC667">
    <w:name w:val="331055AB74AB4E9D93956C5154CAC667"/>
  </w:style>
  <w:style w:type="paragraph" w:customStyle="1" w:styleId="33A8E91E1AA74F9A8746965404A2CE20">
    <w:name w:val="33A8E91E1AA74F9A8746965404A2CE20"/>
  </w:style>
  <w:style w:type="paragraph" w:customStyle="1" w:styleId="6CDD3E80C617401297F36E559080A8BB">
    <w:name w:val="6CDD3E80C617401297F36E559080A8BB"/>
  </w:style>
  <w:style w:type="paragraph" w:customStyle="1" w:styleId="0882AEB9A8804EA4A3EDDE57FD59285D">
    <w:name w:val="0882AEB9A8804EA4A3EDDE57FD59285D"/>
  </w:style>
  <w:style w:type="paragraph" w:customStyle="1" w:styleId="C7835E4FA4244C63BFC2DCC68CFC7EAA">
    <w:name w:val="C7835E4FA4244C63BFC2DCC68CFC7EAA"/>
  </w:style>
  <w:style w:type="paragraph" w:customStyle="1" w:styleId="8C6B9956AAB24CE59F7A75146F5FED03">
    <w:name w:val="8C6B9956AAB24CE59F7A75146F5FED03"/>
  </w:style>
  <w:style w:type="paragraph" w:customStyle="1" w:styleId="639BB95BD2ED4BC29F7264A27F104565">
    <w:name w:val="639BB95BD2ED4BC29F7264A27F104565"/>
  </w:style>
  <w:style w:type="paragraph" w:customStyle="1" w:styleId="1BB0A021EDFC464782F63F7F02D103DB">
    <w:name w:val="1BB0A021EDFC464782F63F7F02D103DB"/>
  </w:style>
  <w:style w:type="paragraph" w:customStyle="1" w:styleId="244E8C7CF49F4693BE1EBB448D4F96DC">
    <w:name w:val="244E8C7CF49F4693BE1EBB448D4F96DC"/>
  </w:style>
  <w:style w:type="paragraph" w:customStyle="1" w:styleId="1B8EE27597EA4F7A89C1B08271FA7372">
    <w:name w:val="1B8EE27597EA4F7A89C1B08271FA737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7B111C48B0942C0AF5E5AB1B0141D14">
    <w:name w:val="87B111C48B0942C0AF5E5AB1B0141D14"/>
  </w:style>
  <w:style w:type="paragraph" w:customStyle="1" w:styleId="32F10FAF64FC4653BFC97581D396642B">
    <w:name w:val="32F10FAF64FC4653BFC97581D396642B"/>
  </w:style>
  <w:style w:type="paragraph" w:customStyle="1" w:styleId="849F769EA1924454AA9311F003147FC5">
    <w:name w:val="849F769EA1924454AA9311F003147FC5"/>
  </w:style>
  <w:style w:type="paragraph" w:customStyle="1" w:styleId="49AC7B4CB003495195B4CA18B5B83FAC">
    <w:name w:val="49AC7B4CB003495195B4CA18B5B83FAC"/>
  </w:style>
  <w:style w:type="paragraph" w:customStyle="1" w:styleId="41F856C020DF4B909746DCA64FAC26C8">
    <w:name w:val="41F856C020DF4B909746DCA64FAC26C8"/>
  </w:style>
  <w:style w:type="paragraph" w:customStyle="1" w:styleId="502939E3C526415FAB18CD181CD59331">
    <w:name w:val="502939E3C526415FAB18CD181CD59331"/>
  </w:style>
  <w:style w:type="paragraph" w:customStyle="1" w:styleId="5B3C307F299E43608214380E559EA9D7">
    <w:name w:val="5B3C307F299E43608214380E559EA9D7"/>
  </w:style>
  <w:style w:type="paragraph" w:customStyle="1" w:styleId="C06894E95BF044DF85FFB702DA022AF5">
    <w:name w:val="C06894E95BF044DF85FFB702DA022AF5"/>
  </w:style>
  <w:style w:type="paragraph" w:customStyle="1" w:styleId="F43965F5E677486DBC2D28FB5D248482">
    <w:name w:val="F43965F5E677486DBC2D28FB5D248482"/>
  </w:style>
  <w:style w:type="paragraph" w:customStyle="1" w:styleId="1798FD4C7C6049C68F3199C50007E526">
    <w:name w:val="1798FD4C7C6049C68F3199C50007E526"/>
  </w:style>
  <w:style w:type="paragraph" w:customStyle="1" w:styleId="8B89D78672EA4D5F96A4B912FD9F114C">
    <w:name w:val="8B89D78672EA4D5F96A4B912FD9F114C"/>
  </w:style>
  <w:style w:type="paragraph" w:customStyle="1" w:styleId="8AA8C919763349ADB1100F245092226B">
    <w:name w:val="8AA8C919763349ADB1100F245092226B"/>
  </w:style>
  <w:style w:type="paragraph" w:customStyle="1" w:styleId="6DE4A9A5240A4BE98068748D7BBD42C9">
    <w:name w:val="6DE4A9A5240A4BE98068748D7BBD42C9"/>
  </w:style>
  <w:style w:type="paragraph" w:customStyle="1" w:styleId="61B5FE666D8E4C64BA5F1F837EB28A3F">
    <w:name w:val="61B5FE666D8E4C64BA5F1F837EB28A3F"/>
  </w:style>
  <w:style w:type="paragraph" w:customStyle="1" w:styleId="05F05A8E43C54F9CA5691239037B484E">
    <w:name w:val="05F05A8E43C54F9CA5691239037B484E"/>
  </w:style>
  <w:style w:type="paragraph" w:customStyle="1" w:styleId="89EA3E57451949C28F179AAB757B6687">
    <w:name w:val="89EA3E57451949C28F179AAB757B6687"/>
  </w:style>
  <w:style w:type="paragraph" w:customStyle="1" w:styleId="96A0FA63FCD045978C042CE44A196F98">
    <w:name w:val="96A0FA63FCD045978C042CE44A196F98"/>
  </w:style>
  <w:style w:type="paragraph" w:customStyle="1" w:styleId="BBF8873E2D154F4E9B6C00059ED416DF">
    <w:name w:val="BBF8873E2D154F4E9B6C00059ED416DF"/>
  </w:style>
  <w:style w:type="paragraph" w:customStyle="1" w:styleId="7C17BAD7C36F49D38D46FBB47F22B0F7">
    <w:name w:val="7C17BAD7C36F49D38D46FBB47F22B0F7"/>
  </w:style>
  <w:style w:type="paragraph" w:customStyle="1" w:styleId="B85B33F4E5554FFBB90CC8F4AA491560">
    <w:name w:val="B85B33F4E5554FFBB90CC8F4AA491560"/>
  </w:style>
  <w:style w:type="paragraph" w:customStyle="1" w:styleId="938F39C0FDA04A79A2B6EF0622A6510C">
    <w:name w:val="938F39C0FDA04A79A2B6EF0622A6510C"/>
  </w:style>
  <w:style w:type="paragraph" w:customStyle="1" w:styleId="1DE98AAACA814F2EA9DE1BEFBBA3024C">
    <w:name w:val="1DE98AAACA814F2EA9DE1BEFBBA3024C"/>
  </w:style>
  <w:style w:type="paragraph" w:customStyle="1" w:styleId="9FF9F5CB853A47A8ACBA2A335577FCC8">
    <w:name w:val="9FF9F5CB853A47A8ACBA2A335577FCC8"/>
  </w:style>
  <w:style w:type="paragraph" w:customStyle="1" w:styleId="CC9A0178DE114FAC9DC4648A3CD4ED41">
    <w:name w:val="CC9A0178DE114FAC9DC4648A3CD4ED41"/>
  </w:style>
  <w:style w:type="paragraph" w:customStyle="1" w:styleId="3B82E003976341329D76E4E3C0DB9F69">
    <w:name w:val="3B82E003976341329D76E4E3C0DB9F69"/>
  </w:style>
  <w:style w:type="paragraph" w:customStyle="1" w:styleId="DB6CD74D01734A21A9CD7F14BE213B0F">
    <w:name w:val="DB6CD74D01734A21A9CD7F14BE213B0F"/>
  </w:style>
  <w:style w:type="paragraph" w:customStyle="1" w:styleId="9E94CC36207541F3958BEB4CAF9D1779">
    <w:name w:val="9E94CC36207541F3958BEB4CAF9D1779"/>
    <w:rsid w:val="008E25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Mekinsey Marchbanks</dc:creator>
  <cp:keywords/>
  <dc:description/>
  <cp:lastModifiedBy>Marchbanks, Ethan (MU-Student)</cp:lastModifiedBy>
  <cp:revision>2</cp:revision>
  <dcterms:created xsi:type="dcterms:W3CDTF">2020-05-14T12:44:00Z</dcterms:created>
  <dcterms:modified xsi:type="dcterms:W3CDTF">2020-05-14T12:44:00Z</dcterms:modified>
  <cp:category/>
</cp:coreProperties>
</file>